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JohnSmith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4335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Dwarf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