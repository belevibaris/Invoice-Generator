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JohnDoe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5338613282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Cannonball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Manual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Base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18.0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