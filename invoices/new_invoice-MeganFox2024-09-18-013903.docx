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MeganFox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5338862112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Dwarf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70.0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63.0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