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HelloAAA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343234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Dwarf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0.9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