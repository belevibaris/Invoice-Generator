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DoguDemircioglu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555555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Dwarf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Notes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3.5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17.5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21.5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19.35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